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33" w:leftChars="0" w:right="600" w:rightChars="0" w:hanging="13" w:firstLineChars="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和期刊目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853" w:right="383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sz w:val="36"/>
          <w:szCs w:val="36"/>
          <w:lang w:eastAsia="zh-CN"/>
        </w:rPr>
      </w:pPr>
      <w:r>
        <w:rPr>
          <w:rFonts w:ascii="宋体" w:hAnsi="宋体" w:eastAsia="宋体" w:cs="宋体"/>
          <w:spacing w:val="2"/>
          <w:w w:val="100"/>
          <w:sz w:val="36"/>
          <w:szCs w:val="36"/>
        </w:rPr>
        <w:t>（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sz w:val="36"/>
          <w:szCs w:val="36"/>
        </w:rPr>
        <w:t>2015</w:t>
      </w:r>
      <w:r>
        <w:rPr>
          <w:rFonts w:ascii="Times New Roman" w:hAnsi="Times New Roman" w:eastAsia="Times New Roman" w:cs="Times New Roman"/>
          <w:b/>
          <w:bCs/>
          <w:spacing w:val="2"/>
          <w:w w:val="100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0"/>
          <w:w w:val="100"/>
          <w:sz w:val="36"/>
          <w:szCs w:val="36"/>
        </w:rPr>
        <w:t>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30" w:leftChars="0" w:right="1920" w:rightChars="0" w:hanging="3630" w:hangingChars="75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3"/>
          <w:w w:val="100"/>
          <w:position w:val="-4"/>
          <w:sz w:val="48"/>
          <w:szCs w:val="48"/>
        </w:rPr>
        <w:t>期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853" w:right="3830"/>
        <w:jc w:val="center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（计算机体系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结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构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并行与分布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计</w:t>
      </w:r>
      <w:r>
        <w:rPr>
          <w:rFonts w:ascii="宋体" w:hAnsi="宋体" w:eastAsia="宋体" w:cs="宋体"/>
          <w:spacing w:val="4"/>
          <w:w w:val="99"/>
          <w:position w:val="-4"/>
          <w:sz w:val="32"/>
          <w:szCs w:val="32"/>
        </w:rPr>
        <w:t>算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存储系统）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702"/>
        <w:gridCol w:w="5103"/>
        <w:gridCol w:w="1421"/>
        <w:gridCol w:w="5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28" w:right="200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2" w:right="226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2" w:right="5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2" w:right="5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1" w:right="4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1" w:right="53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1" w:right="4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"http://dblp.uni-trier.de/db/journals/tpds/"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pds/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" w:leftChars="0" w:right="-20" w:hanging="117" w:hangingChars="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1" w:right="3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"http://essaystar.com/sci2010/0278-0070.html"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ded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88" w:right="11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"http://essaystar.com/sci2010/0278-0070.html"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Ci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stem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1" w:right="4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0" w:right="-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"http://dblp.uni-trier.de/db/journals/tcad/"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1" w:right="5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1135"/>
        <w:gridCol w:w="5955"/>
        <w:gridCol w:w="1133"/>
        <w:gridCol w:w="52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序号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刊物</w:t>
            </w:r>
            <w:r>
              <w:rPr>
                <w:rFonts w:ascii="仿宋" w:hAnsi="仿宋" w:eastAsia="仿宋" w:cs="仿宋"/>
                <w:spacing w:val="-2"/>
                <w:w w:val="100"/>
                <w:sz w:val="21"/>
                <w:szCs w:val="21"/>
              </w:rPr>
              <w:t>简</w:t>
            </w: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称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17" w:right="2492"/>
              <w:jc w:val="center"/>
              <w:textAlignment w:val="auto"/>
              <w:outlineLvl w:val="9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刊物</w:t>
            </w:r>
            <w:r>
              <w:rPr>
                <w:rFonts w:ascii="仿宋" w:hAnsi="仿宋" w:eastAsia="仿宋" w:cs="仿宋"/>
                <w:spacing w:val="-2"/>
                <w:w w:val="100"/>
                <w:sz w:val="21"/>
                <w:szCs w:val="21"/>
              </w:rPr>
              <w:t>全</w:t>
            </w: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出版社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88" w:right="2365"/>
              <w:jc w:val="center"/>
              <w:textAlignment w:val="auto"/>
              <w:outlineLvl w:val="9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Code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ous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of 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"http://dblp.uni-trier.de/db/journals/todaes/"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odae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"http://dblp.uni-trier.de/db/journals/tecs/"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"http://dblp.uni-trier.de/db/journals/trets/"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"http://dblp.uni-trier.de/db/journals/tvlsi/"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"http://dblp.uni-trier.de/db/journals/jpdc/"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pdc/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17" w:right="20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"http://dblp.uni-trier.de/db/conf/parco/"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on: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"http://www.journals.elsevier.com/performance-evaluation/"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9" w:right="17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0" w:right="3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"http://dblp.uni-trier.de/db/journals/jsa/"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702"/>
        <w:gridCol w:w="4395"/>
        <w:gridCol w:w="2129"/>
        <w:gridCol w:w="5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3" w:right="165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2" w:right="226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8" w:right="25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on: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2" w:right="16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Exper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0" w:right="7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"http://dblp.uni-trier.de/db/journals/concurrency/"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2" w:right="6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DC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6" w:right="5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8" w:right="6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"http://dblp.uni-trier.de/db/journals/fgcs/"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8" w:right="6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"http://dblp.uni-trier.de/db/journals/integration/"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" w:right="1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s: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8" w:right="13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8" w:right="6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"http://dblp.uni-trier.de/db/journals/mam/"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1" w:right="6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JGC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"http://link.springer.com/journal/10723"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nk.sp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10723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5" w:right="5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TJSC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"http://dblp.uni-trier.de/db/journals/tjs/"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54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4" w:right="1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8" w:right="129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4" w:right="7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"http://dblp.uni-trier.de/db/journals/jetc/"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4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0" w:right="15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"http://link.springer.com/journal/10836"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nk.sp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10836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3" w:right="6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"http://dblp.uni-trier.de/db/journals/rts/"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4"/>
          <w:szCs w:val="1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548" w:right="3524"/>
        <w:jc w:val="center"/>
        <w:textAlignment w:val="auto"/>
        <w:outlineLvl w:val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99"/>
          <w:position w:val="-4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计算机体系结构</w:t>
      </w:r>
      <w:r>
        <w:rPr>
          <w:rFonts w:ascii="Times New Roman" w:hAnsi="Times New Roman" w:eastAsia="Times New Roman" w:cs="Times New Roman"/>
          <w:b/>
          <w:bCs/>
          <w:spacing w:val="-2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并行与分布计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算</w:t>
      </w:r>
      <w:r>
        <w:rPr>
          <w:rFonts w:ascii="Times New Roman" w:hAnsi="Times New Roman" w:eastAsia="Times New Roman" w:cs="Times New Roman"/>
          <w:b/>
          <w:bCs/>
          <w:spacing w:val="-2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存储系统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220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558"/>
        <w:gridCol w:w="4679"/>
        <w:gridCol w:w="1843"/>
        <w:gridCol w:w="53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4" w:right="179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4" w:right="235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58" w:right="132" w:hanging="1174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anguages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6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"http://dblp.uni-trier.de/db/conf/asplos/"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"http://dblp.uni-trier.de/db/conf/fast/"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6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"http://dblp.uni-trier.de/db/conf/cnhpca/"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cnhpca/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CRO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51" w:right="19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CRO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"http://dblp.uni-trier.de/db/journals/micro/"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6" w:right="5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ng,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age, and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6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"http://dblp.uni-trier.de/db/conf/usenix/index.html"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6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"http://dblp.uni-trier.de/db/conf/ppopp/"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ppopp/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673"/>
        <w:gridCol w:w="5847"/>
        <w:gridCol w:w="1416"/>
        <w:gridCol w:w="44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98" w:right="238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30" w:right="190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 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"http://www.hotchips.org/"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.ho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ps.o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"http://dblp.uni-trier.de/db/conf/spaa/"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of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"http://dblp.uni-trier.de/db/conf/podc/"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podc/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5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Code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"http://dblp.uni-trier.de/db/conf/cgo/"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cgo/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5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"http://dblp.uni-trier.de/db/conf/eurodac/"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odac/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5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TE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gn,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&amp;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Eur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"http://dblp.uni-trier.de/db/conf/date/"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5" w:right="250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"http://dblp.uni-trier.de/db/conf/eurosys/"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"http://dblp.uni-trier.de/db/conf/hpdc/"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hpdc/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5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CCD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"http://dblp.uni-trier.de/db/conf/iccd/"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ded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"http://dblp.uni-trier.de/db/conf/iccad/"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ccad/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4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"http://dblp.uni-trier.de/db/conf/icdcs/"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cdc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9" w:right="2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3" w:right="16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"http://dblp.uni-trier.de/db/conf/hipeac/"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peac/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3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3" w:right="20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"http://dblp.uni-trier.de/db/conf/sigmetrics/"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8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5" w:right="5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CPP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"http://www.cse.ohio-state.edu/%7Eicpp2007/"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"http://dblp.uni-trier.de/db/conf/icpp/"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cpp/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673"/>
        <w:gridCol w:w="5847"/>
        <w:gridCol w:w="1416"/>
        <w:gridCol w:w="44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0" w:right="6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"http://dblp.uni-trier.de/db/conf/ipps/"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5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0" w:right="1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6" w:right="23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"http://dblp.uni-trier.de/db/conf/fpga/"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pga/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44" w:right="158" w:hanging="1419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ance,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ng,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"http://dblp.uni-trier.de/db/conf/performance/"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1" w:right="5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SA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"http://dblp.uni-trier.de/db/conf/lisa/"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0" w:right="4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MSST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CT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ques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"http://dblp.uni-trier.de/db/conf/IEEEpact/"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Epac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2" w:right="5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8" w:right="50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 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8" w:right="23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"http://dblp.uni-trier.de/db/conf/rtas/"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0" w:right="5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"http://dblp.uni-trier.de/db/conf/vee/"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SSS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stem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79" w:right="24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ACM/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EEE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"http://dblp.uni-trier.de/db/conf/codes/index.html"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6" w:right="6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TC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"http://dblp.uni-trier.de/db/conf/itc/"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0" w:right="4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</w:p>
        </w:tc>
        <w:tc>
          <w:tcPr>
            <w:tcW w:w="5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"http://dblp.uni-trier.de/db/conf/cloud/"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1560"/>
        <w:gridCol w:w="5528"/>
        <w:gridCol w:w="1562"/>
        <w:gridCol w:w="45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39" w:right="222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99" w:right="198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5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CF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4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"http://dblp.uni-trier.de/db/conf/cf"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"http://dblp.uni-trier.de/db/conf/nocs"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nocs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DAC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"http://dblp.uni-trier.de/db/conf/aspdac"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pdac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s,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"http://dblp.uni-trier.de/db/conf/asap"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20" w:right="190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"http://dblp.uni-trier.de/db/journals/cluster/"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and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"http://dblp.uni-trier.de/db/conf/ccgrid/"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ar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"http://dblp.uni-trier.de/db/conf/europar/"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1" w:right="5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ETS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5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"http://dblp.uni-trier.de/db/conf/fpl/"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CCM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Cus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"http://dblp.uni-trier.de/db/conf/fccm/"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6" w:right="3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akes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"http://dblp.uni-trier.de/db/conf/glvlsi/"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right="4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7" w:right="130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"http://dblp.uni-trier.de/db/conf/hpcc/"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hpcc/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posium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ng,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of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"http://dblp.uni-trier.de/db/conf/mascots/"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hint="eastAsia" w:ascii="Times New Roman" w:hAnsi="Times New Roman" w:eastAsia="宋体" w:cs="Times New Roman"/>
                <w:spacing w:val="0"/>
                <w:w w:val="1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"http://dblp.uni-trier.de/db/conf/npc/"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npc/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9" w:right="1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20" w:right="190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"http://dblp.uni-trier.de/db/conf/ica3pp/"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ca3pp/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2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s,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right="13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4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"http://dblp.uni-trier.de/db/conf/cases/index.html"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53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"http://dblp.uni-trier.de/db/conf/fpt/"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"http://dblp.uni-trier.de/db/conf/hipc/index.html"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"http://dblp.uni-trier.de/db/conf/icpads/"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cpad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"http://dblp.uni-trier.de/db/conf/iscas/"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4" w:right="24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"http://dblp.uni-trier.de/db/conf/islped/"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Ph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4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"http://dblp.uni-trier.de/db/conf/ispd/"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1" w:right="5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2" w:right="1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connec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ance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connec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"http://dblp.uni-trier.de/db/conf/hoti/"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9" w:right="5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0" w:right="4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. 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"http://dblp.uni-trier.de/db/conf/ispa/"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4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"http://dblp.uni-trier.de/db/conf/systor/index.html"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1" w:right="5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429" w:right="3325"/>
        <w:jc w:val="center"/>
        <w:textAlignment w:val="auto"/>
        <w:outlineLvl w:val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20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（计算机网络）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389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1699"/>
        <w:gridCol w:w="4962"/>
        <w:gridCol w:w="1702"/>
        <w:gridCol w:w="46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56" w:right="193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1" w:right="203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4" w:right="5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E,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2" w:right="5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"http://dblp.uni-trier.de/db/journals/jsac/"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0" w:right="55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TMC</w:t>
            </w:r>
          </w:p>
        </w:tc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2" w:right="5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"http://dblp.uni-trier.de/db/journals/tmc/"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3894" w:type="dxa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702"/>
        <w:gridCol w:w="4818"/>
        <w:gridCol w:w="1702"/>
        <w:gridCol w:w="47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84" w:right="186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71" w:right="205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5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net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5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"http://dblp.uni-trier.de/db/journals/toit/"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0" w:right="380" w:hanging="517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ng,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5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"http://dblp.uni-trier.de/db/journals/tomccap/"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ccap/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r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5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"http://dblp.uni-trier.de/db/journals/tosn/"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2" w:right="6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CN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2" w:right="5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0" w:right="5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5" w:right="5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0" w:right="5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"http://dblp.uni-trier.de/db/journals/twc/"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389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706"/>
        <w:gridCol w:w="4813"/>
        <w:gridCol w:w="1702"/>
        <w:gridCol w:w="46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82" w:right="186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4" w:right="203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5" w:right="16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"http://dblp.uni-trier.de/db/journals/adhoc/"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adhoc/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64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CC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"http://dblp.uni-trier.de/db/journals/comcom/"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SM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2" w:right="5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and 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7" w:right="17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2" w:right="5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"http://dblp.uni-trier.de/db/journals/tnsm/"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5" w:right="6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"http://dblp.uni-trier.de/db/journals/iet-com/"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5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"http://dblp.uni-trier.de/db/journals/jnca/"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 &amp;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"http://dblp.uni-trier.de/db/journals/monet/"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4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56" w:right="19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5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"http://dblp.uni-trier.de/db/journals/networks/"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5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"http://dblp.uni-trier.de/db/journals/ppna/"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ppna/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3" w:right="3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"http://dblp.uni-trier.de/db/journals/wicomm/"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0" w:right="3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67" w:right="15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"http://dblp.uni-trier.de/db/journals/winet/"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（计算机网络）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3893" w:type="dxa"/>
        <w:tblInd w:w="109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26"/>
        <w:gridCol w:w="1392"/>
        <w:gridCol w:w="396"/>
        <w:gridCol w:w="4314"/>
        <w:gridCol w:w="1387"/>
        <w:gridCol w:w="581"/>
        <w:gridCol w:w="1263"/>
        <w:gridCol w:w="3684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76" w:type="dxa"/>
            <w:gridSpan w:val="2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78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314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32" w:right="161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96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8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947" w:type="dxa"/>
            <w:gridSpan w:val="2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89" w:right="217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exact"/>
        </w:trPr>
        <w:tc>
          <w:tcPr>
            <w:tcW w:w="876" w:type="dxa"/>
            <w:gridSpan w:val="2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3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8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314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8" w:right="3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6" w:right="9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96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2" w:right="6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947" w:type="dxa"/>
            <w:gridSpan w:val="2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"http://dblp.uni-trier.de/db/conf/mobicom/"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exact"/>
        </w:trPr>
        <w:tc>
          <w:tcPr>
            <w:tcW w:w="876" w:type="dxa"/>
            <w:gridSpan w:val="2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3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8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MM</w:t>
            </w:r>
          </w:p>
        </w:tc>
        <w:tc>
          <w:tcPr>
            <w:tcW w:w="4314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7" w:right="228" w:hanging="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 app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ons,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and 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96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2" w:right="6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947" w:type="dxa"/>
            <w:gridSpan w:val="2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"http://dblp.uni-trier.de/db/conf/sigcomm/index.html"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exact"/>
        </w:trPr>
        <w:tc>
          <w:tcPr>
            <w:tcW w:w="876" w:type="dxa"/>
            <w:gridSpan w:val="2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3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8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314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2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97" w:right="13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96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4" w:right="6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947" w:type="dxa"/>
            <w:gridSpan w:val="2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"http://dblp.uni-trier.de/db/conf/infocom/"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exact"/>
        </w:trPr>
        <w:tc>
          <w:tcPr>
            <w:tcW w:w="13893" w:type="dxa"/>
            <w:gridSpan w:val="9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</w:pPr>
            <w:r>
              <w:rPr>
                <w:rFonts w:hint="eastAsia" w:ascii="宋体" w:hAnsi="宋体" w:eastAsia="宋体" w:cs="宋体"/>
                <w:spacing w:val="2"/>
                <w:w w:val="100"/>
                <w:position w:val="-1"/>
                <w:sz w:val="32"/>
                <w:szCs w:val="32"/>
                <w:lang w:val="en-US" w:eastAsia="zh-CN"/>
              </w:rPr>
              <w:t>二</w:t>
            </w:r>
            <w:r>
              <w:rPr>
                <w:rFonts w:ascii="宋体" w:hAnsi="宋体" w:eastAsia="宋体" w:cs="宋体"/>
                <w:spacing w:val="3"/>
                <w:w w:val="100"/>
                <w:position w:val="-1"/>
                <w:sz w:val="32"/>
                <w:szCs w:val="32"/>
              </w:rPr>
              <w:t>、</w:t>
            </w:r>
            <w:r>
              <w:rPr>
                <w:rFonts w:hint="eastAsia" w:ascii="Times New Roman" w:hAnsi="Times New Roman" w:eastAsia="宋体" w:cs="Times New Roman"/>
                <w:b/>
                <w:bCs/>
                <w:spacing w:val="0"/>
                <w:w w:val="100"/>
                <w:position w:val="-1"/>
                <w:sz w:val="32"/>
                <w:szCs w:val="32"/>
                <w:lang w:val="en-US" w:eastAsia="zh-CN"/>
              </w:rPr>
              <w:t>B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0"/>
                <w:w w:val="100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宋体" w:hAnsi="宋体" w:eastAsia="宋体" w:cs="宋体"/>
                <w:spacing w:val="0"/>
                <w:w w:val="100"/>
                <w:position w:val="-1"/>
                <w:sz w:val="32"/>
                <w:szCs w:val="32"/>
              </w:rPr>
              <w:t>类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5" w:right="250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7" w:right="154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SenS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ked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"http://dblp.uni-trier.de/db/conf/sensys/"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5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 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92" w:right="16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"http://dblp.uni-trier.de/db/conf/conext/"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conex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" w:right="1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Soc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Sen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7" w:right="16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6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"http://dblp.uni-trier.de/db/conf/secon/"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SN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8" w:right="3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9" w:right="25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"http://dblp.uni-trier.de/db/conf/ipsn/"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6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"http://dblp.uni-trier.de/db/conf/icnp/"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2" w:right="4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34" w:right="25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"http://dblp.uni-trier.de/db/conf/mobihoc/"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hoc/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s,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52" w:right="26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ces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"http://dblp.uni-trier.de/db/conf/mobisys/"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 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6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"http://dblp.uni-trier.de/db/conf/iwqos/"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qos/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0" w:right="4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MC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"http://dblp.uni-trier.de/db/conf/imc/"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8" w:right="2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8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stem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Support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or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 and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deo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"http://dblp.uni-trier.de/db/conf/nossdav/"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50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3" w:right="2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418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6097" w:type="dxa"/>
            <w:gridSpan w:val="3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gn and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844" w:type="dxa"/>
            <w:gridSpan w:val="2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3684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"http://dblp.uni-trier.de/db/conf/nsdi/"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00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0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3857" w:type="dxa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274"/>
        <w:gridCol w:w="6239"/>
        <w:gridCol w:w="1135"/>
        <w:gridCol w:w="44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4" w:right="257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18" w:right="190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76" w:hanging="367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 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"http://dblp.uni-trier.de/db/conf/ancs/"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TE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ques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ked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"http://dblp.uni-trier.de/db/conf/forte/"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"http://dblp.uni-trier.de/db/conf/lcn/"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om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4" w:right="1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 Conf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nce,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22" w:right="22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"http://dblp.uni-trier.de/db/conf/globecom/"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obeco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2" w:right="40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3" w:right="2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9" w:right="264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"http://dblp.uni-trier.de/db/conf/icccn/"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cccn/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2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hoc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nsor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"http://dblp.uni-trier.de/db/conf/mass/index.html"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4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"http://dblp.uni-trier.de/db/conf/p2p/"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p2p/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ance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4" w:right="25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"http://dblp.uni-trier.de/db/conf/ipccc/"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oM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8" w:right="23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posium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of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3" w:right="213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"http://dblp.uni-trier.de/db/conf/wowmom/"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6" w:right="2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"http://dblp.uni-trier.de/db/conf/wcnc/"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" w:right="6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"http://dblp.uni-trier.de/db/conf/networking/index"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68" w:right="19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3857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274"/>
        <w:gridCol w:w="6239"/>
        <w:gridCol w:w="1135"/>
        <w:gridCol w:w="44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7" w:right="4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IM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9" w:right="25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"http://dblp.uni-trier.de/db/conf/im/index.html"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2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ng,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31" w:right="18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"http://dblp.uni-trier.de/db/conf/mswim/"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k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"http://dblp.uni-trier.de/db/conf/apnoms/"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apno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hop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ot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"http://dblp.uni-trier.de/db/conf/hotnets/"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4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6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3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s,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1" w:right="25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"http://dblp.uni-trier.de/db/conf/wasa/"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（网络与信息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安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全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279"/>
        <w:gridCol w:w="5245"/>
        <w:gridCol w:w="2126"/>
        <w:gridCol w:w="47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95" w:right="208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71" w:right="205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"http://www.computer.org/tdsc/"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4" w:right="7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"http://dblp.uni-trier.de/db/journals/tdsc/"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and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4" w:right="7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"http://dblp.uni-trier.de/db/journals/tifs/"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"http://dblp.uni-trier.de/db/journals/joc/"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9"/>
          <w:szCs w:val="19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hint="eastAsia" w:ascii="Times New Roman" w:hAnsi="Times New Roman" w:eastAsia="宋体" w:cs="Times New Roman"/>
          <w:b/>
          <w:bCs/>
          <w:spacing w:val="0"/>
          <w:w w:val="100"/>
          <w:position w:val="-1"/>
          <w:sz w:val="32"/>
          <w:szCs w:val="32"/>
          <w:lang w:val="en-US" w:eastAsia="zh-CN"/>
        </w:rPr>
        <w:t>B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560"/>
        <w:gridCol w:w="4823"/>
        <w:gridCol w:w="1702"/>
        <w:gridCol w:w="5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86" w:right="186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52" w:right="233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3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8" w:right="19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54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"http://dblp.uni-trier.de/db/journals/tissec/"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"http://dblp.uni-trier.de/db/journals/compsec/"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gns,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54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JCS</w:t>
            </w: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"http://www.informatik.uni-trier.de/%7Eley/db/journals/csec/index.html"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560"/>
        <w:gridCol w:w="5247"/>
        <w:gridCol w:w="1702"/>
        <w:gridCol w:w="48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00" w:right="208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41" w:right="212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SR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" w:right="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"http://www.journals.elsevier.com/computer-law-and-se"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88" w:right="17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"http://dblp.uni-trier.de/db/journals/ejisec/"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5" w:right="6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"http://dblp.uni-trier.de/db/journals/iet-ifs/"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2" w:right="4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MCS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"http://dblp.uni-trier.de/db/journals/imcs/"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STR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"http://dblp.uni-trier.de/db/journals/istr/"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"http://www.idea-group.com/"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dea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oup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"http://dblp.uni-trier.de/db/journals/ijisp/"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4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5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5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4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"http://dblp.uni-trier.de/db/journals/scn/"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（网络与信息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安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全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843"/>
        <w:gridCol w:w="4115"/>
        <w:gridCol w:w="2268"/>
        <w:gridCol w:w="5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4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4" w:right="151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71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2" w:right="226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1" w:right="6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"http://www.acm.org/sigs/sigsac/ccs/"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4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4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1" w:right="9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4" w:right="8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</w:p>
        </w:tc>
        <w:tc>
          <w:tcPr>
            <w:tcW w:w="4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"http://dblp.uni-trier.de/db/conf/crypto/"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PT</w:t>
            </w:r>
          </w:p>
        </w:tc>
        <w:tc>
          <w:tcPr>
            <w:tcW w:w="4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"http://dblp.uni-trier.de/db/conf/eurocrypt/"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1" w:right="6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"http://www.ieee-security.org/TC/SP-Index.html"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4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4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"http://dblp.uni-trier.de/db/conf/uss/"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4"/>
          <w:szCs w:val="14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738"/>
        <w:gridCol w:w="5209"/>
        <w:gridCol w:w="2129"/>
        <w:gridCol w:w="42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1" w:right="206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58" w:right="184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"http://www.acsac.org/"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"http://www.acsac.org/2004/welcome.html"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Conf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7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"http://dblp.uni-trier.de/db/conf/acsac/"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PT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on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"http://dblp.uni-trier.de/db/conf/asiacrypt/"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"http://www.laas.fr/%7Eesorics/"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"http://dblp.uni-trier.de/db/conf/esorics/"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5" w:right="6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Encr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5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9" w:right="5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61" w:right="20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4" w:right="7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"http://dblp.uni-trier.de/db/conf/ndss/"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2" w:right="5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"http://www.ieee-security.org/CSFWweb/"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7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"http://dblp.uni-trier.de/db/conf/csfw/"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sfw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5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"http://www.raid-symposium.org/"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" w:right="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Recent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5" w:right="21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"http://dblp.uni-trier.de/db/conf/raid/"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3" w:right="6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" w:right="14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78" w:right="17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"http://dblp.uni-trier.de/db/conf/pkc/"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pkc/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5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"http://www.dsn.org/"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" w:right="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5" w:right="213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"http://dblp.uni-trier.de/db/conf/dsn/"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dsn/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3" w:right="6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"http://dblp.uni-trier.de/db/conf/tcc/"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2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posium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13" w:right="21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7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"http://dblp.uni-trier.de/db/conf/srds/"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5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"http://www.chesworkshop.org/"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3" w:right="2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13" w:right="21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"http://dblp.uni-trier.de/db/conf/ches/"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560"/>
        <w:gridCol w:w="5531"/>
        <w:gridCol w:w="2408"/>
        <w:gridCol w:w="38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42" w:right="222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9" w:right="78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46" w:right="162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"http://www.sigsac.org/wisec/"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3" w:right="2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85" w:right="19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"http://dblp.uni-trier.de/db/conf/wisec/"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3" w:right="255" w:firstLine="221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M&amp;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and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"http://dblp.uni-trier.de/db/conf/ih/"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"http://www.sacmat.org/"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  <w:r>
              <w:rPr>
                <w:rFonts w:ascii="Times New Roman" w:hAnsi="Times New Roman" w:eastAsia="Times New Roman" w:cs="Times New Roman"/>
                <w:spacing w:val="-26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5" w:right="6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65" w:right="21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"http://dblp.uni-trier.de/db/conf/sacmat/"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"http://dsns.csie.nctu.edu.tw/asiaccs/"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6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on,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9" w:right="16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4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 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"http://dblp.uni-trier.de/db/conf/drm/"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"http://www.geocities.com/acns_home/"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"http://dblp.uni-trier.de/db/conf/acns/"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"http://dblp.uni-trier.de/db/conf/acisp/"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"http://www.dfrws.org/"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Resea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"http://dblp.uni-trier.de/db/conf/dfrws/"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frw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5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FC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 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"http://www.dimva.org/"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8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right="4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alw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&amp;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27" w:right="22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"http://www.gi-fg-sidar.de/"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仿宋" w:hAnsi="仿宋" w:eastAsia="仿宋" w:cs="仿宋"/>
                <w:spacing w:val="-2"/>
                <w:w w:val="100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、</w:t>
            </w: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"http://dblp.uni-trier.de/db/conf/dimva/"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6" w:right="5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"http://www.ifip119.org/Conferences/"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.9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.9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72" w:right="18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*</w:t>
            </w:r>
            <w:r>
              <w:fldChar w:fldCharType="begin"/>
            </w:r>
            <w:r>
              <w:instrText xml:space="preserve"> HYPERLINK "http://www.ifip119.org/Conferences/"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: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19.o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5" w:right="5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" w:right="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3" w:right="23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"http://www.securecomm.org/"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13" w:right="15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3" w:right="109" w:hanging="1644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"http://dblp.uni-trier.de/db/conf/securecom"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ecom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"http://www.nspw.org/current/"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"http://dblp.uni-trier.de/db/conf/nspw/"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s'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ack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"http://dblp.uni-trier.de/db/conf/ctrsa/"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"http://cups.cs.cmu.edu/soups"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9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"http://dblp.uni-trier.de/db/conf/soups/"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soup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"http://www.usenix.org/events/"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ot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7" w:right="7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*</w:t>
            </w:r>
            <w:r>
              <w:fldChar w:fldCharType="begin"/>
            </w:r>
            <w:r>
              <w:instrText xml:space="preserve"> HYPERLINK "http://www.usenix.org/events/"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: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.us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x.o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"http://dblp.uni-trier.de/db/conf/sacrypt/"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Com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57" w:right="100" w:hanging="110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y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5" w:right="9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"http://dblp.uni-trier.de/db/conf/trustcom/"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0" w:right="4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"http://dblp.uni-trier.de/db/conf/pam/"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7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Enhanc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"http://dblp.uni-trier.de/db/conf/pet/"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"http://dblp.uni-trier.de/db/conf/icdf2c/"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position w:val="-4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（软件工程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系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统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软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件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程序设计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语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言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6"/>
        <w:gridCol w:w="1558"/>
        <w:gridCol w:w="5679"/>
        <w:gridCol w:w="1392"/>
        <w:gridCol w:w="45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5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16" w:right="229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09" w:right="199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"http://dblp.uni-trier.de/db/journals/toplas/"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</w:p>
        </w:tc>
        <w:tc>
          <w:tcPr>
            <w:tcW w:w="5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"http://dblp.uni-trier.de/db/journals/tosem/"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5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TSE</w:t>
            </w:r>
          </w:p>
        </w:tc>
        <w:tc>
          <w:tcPr>
            <w:tcW w:w="5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4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6"/>
        <w:gridCol w:w="1421"/>
        <w:gridCol w:w="4256"/>
        <w:gridCol w:w="1841"/>
        <w:gridCol w:w="57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3" w:right="158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66" w:right="255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0" w:right="4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2" w:right="4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ESE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4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6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"http://dblp.uni-trier.de/db/journals/tsc/"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6" w:right="4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19" w:right="15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7" w:right="6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"http://dblp.uni-trier.de/db/journals/iee/index.html"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"http://dblp.uni-trier.de/db/journals/infsof/index.html"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0" w:right="39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9" w:right="1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"http://dblp.uni-trier.de/db/journals/jfp/"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e: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Pro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8" w:right="60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"http://dblp.uni-trier.de/db/journals/smr/"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RE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"http://dblp.uni-trier.de/db/journals/re/"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2" w:right="4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"http://dblp.uni-trier.de/db/journals/scp/"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6" w:right="3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"http://dblp.uni-trier.de/db/journals/sosym/"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e: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8" w:right="60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"http://dblp.uni-trier.de/db/journals/spe/"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ng,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8" w:right="60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"http://dblp.uni-trier.de/db/journals/stvr/index.html"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421"/>
        <w:gridCol w:w="5103"/>
        <w:gridCol w:w="2126"/>
        <w:gridCol w:w="47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28" w:right="200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71" w:right="205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"http://dblp.uni-trier.de/db/journals/cl/index.html"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8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5" w:right="14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"http://dblp.uni-trier.de/db/journals/ijseke/index.html"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" w:right="1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7" w:right="21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"http://dblp.uni-trier.de/db/journals/sttt/"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8" w:right="6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"http://dblp.uni-trier.de/db/journals/jlp/jlap.html"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"http://dblp.uni-trier.de/db/journals/jwe/"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"http://dblp.uni-trier.de/db/journals/soca/"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"http://dblp.uni-trier.de/db/journals/sqj/"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sq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" w:right="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8" w:right="7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"http://dblp.uni-trier.de/db/journals/tplp/"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position w:val="-4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（软件工程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系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统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软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件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程序设计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语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言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560"/>
        <w:gridCol w:w="6671"/>
        <w:gridCol w:w="1421"/>
        <w:gridCol w:w="37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10" w:right="279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69" w:right="155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ESEC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71" w:right="176" w:hanging="1239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he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ounda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of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ng/ 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"http://dblp.uni-trier.de/db/conf/sigsoft/"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3" w:right="2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s,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Language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57" w:right="27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"http://dblp.uni-trier.de/db/conf/oopsla/"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oops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CSE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Engin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Des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"http://dblp.uni-trier.de/db/conf/osdi/"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6" w:right="4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4" w:right="427" w:hanging="218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 Des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gn &amp;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"http://dblp.uni-trier.de/db/conf/pldi/"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3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Prog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39" w:right="28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"http://dblp.uni-trier.de/db/conf/popl/"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"http://dblp.uni-trier.de/db/conf/sosp/"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9" w:right="5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6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"http://dblp.uni-trier.de/db/conf/kbse/"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kbs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1375"/>
        <w:gridCol w:w="5226"/>
        <w:gridCol w:w="1464"/>
        <w:gridCol w:w="53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8" w:right="207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83" w:right="236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COO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"http://www.aito.org/"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"http://dblp.uni-trier.de/db/conf/ecoop/"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ecoop/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8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91" w:right="21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"http://dblp.uni-trier.de/db/conf/etaps/"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8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FM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hods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4" w:right="4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05" w:right="188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ehen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"http://dblp.uni-trier.de/db/conf/iwpc/"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RE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3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anced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2" w:right="16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"http://dblp.uni-trier.de/db/conf/caise/"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4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4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"http://dblp.uni-trier.de/db/conf/icfp/"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7" w:right="120" w:hanging="95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s,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or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bedded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4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"http://dblp.uni-trier.de/db/conf/lctrts/"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2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62" w:right="15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M,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"http://dblp.uni-trier.de/db/conf/models/"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8" w:right="4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CP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7" w:right="2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9" w:right="1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4" w:right="2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"http://dblp.uni-trier.de/db/conf/icsoc/"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CSME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" w:right="2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enance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7" w:right="21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"http://dblp.uni-trier.de/db/conf/icsm/"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0" w:right="70" w:hanging="1354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on, 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heck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g, 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"http://dblp.uni-trier.de/db/conf/vmcai/"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CWS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7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 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10" w:right="1687"/>
              <w:jc w:val="center"/>
              <w:textAlignment w:val="auto"/>
              <w:outlineLvl w:val="9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仿宋" w:hAnsi="仿宋" w:eastAsia="仿宋" w:cs="仿宋"/>
                <w:spacing w:val="0"/>
                <w:w w:val="100"/>
                <w:sz w:val="21"/>
                <w:szCs w:val="21"/>
              </w:rPr>
              <w:t>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"http://dblp.uni-trier.de/db/conf/icws/"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3" w:right="4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sis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7" w:right="20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"http://dblp.uni-trier.de/db/conf/issre/"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4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"http://dblp.uni-trier.de/db/conf/issta/"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187" w:hanging="98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"http://dblp.uni-trier.de/db/conf/middleware/"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6" w:right="88" w:hanging="167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s,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on, 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"http://dblp.uni-trier.de/db/conf/wcre/"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ot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"http://dblp.uni-trier.de/db/conf/hotos/"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0" w:right="2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7" w:right="5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1" w:right="12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"http://dblp.uni-trier.de/db/conf/esem/"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694"/>
        <w:gridCol w:w="5538"/>
        <w:gridCol w:w="1531"/>
        <w:gridCol w:w="45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44" w:right="222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6" w:right="199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" w:right="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kshop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am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75" w:right="13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4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"http://dblp.uni-trier.de/db/conf/paste/"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"http://dblp.uni-trier.de/db/conf/aplas/"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"http://dblp.uni-trier.de/db/conf/apsec/"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"http://dblp.uni-trier.de/db/conf/compsac/"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7" w:right="2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29" w:right="19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"http://dblp.uni-trier.de/db/conf/iceccs/"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5" w:right="3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Sour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89" w:right="15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"http://dblp.uni-trier.de/db/conf/scam/"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"http://dblp.uni-trier.de/db/conf/icfem/"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4" w:right="207" w:hanging="216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s,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s,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pone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s,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"http://dblp.uni-trier.de/db/conf/tools/index.html"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0" w:right="50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3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5" w:right="7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4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"http://dblp.uni-trier.de/db/conf/pepm/"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2" w:right="5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66" w:right="323" w:hanging="139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Secu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"http://paris.utdallas.edu/qrs/"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s.u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.edu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4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2" w:right="5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2" w:right="4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04" w:right="16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5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"http://dblp.uni-trier.de/db/conf/seke/"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5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CSR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Reuse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"http://dblp.uni-trier.de/db/conf/icsr/"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CWE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eb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"http://dblp.uni-trier.de/db/conf/icwe/"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8" w:right="55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 on 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heck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Sof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"http://dblp.uni-trier.de/db/conf/spin/index.html"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TR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36" w:right="149" w:hanging="1731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"http://dblp.uni-trier.de/db/conf/lopstr/"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1" w:right="5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1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13" w:right="21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"http://dblp.uni-trier.de/db/conf/tase/"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8" w:right="55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CST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34" w:right="323" w:hanging="1258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ng,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"http://dblp.uni-trier.de/db/conf/icst/"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9" w:right="5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8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4" w:right="3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65" w:right="16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"http://dblp.uni-trier.de/db/conf/atva/"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0" w:right="1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posium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3" w:right="17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"http://dblp.uni-trier.de/db/conf/ispass/"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6" w:right="5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"http://dblp.uni-trier.de/db/conf/IEEEscc/"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CSSP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6" w:right="4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"http://dblp.uni-trier.de/db/conf/ispw/"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2" w:right="5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MSR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"http://dblp.uni-trier.de/db/conf/msr/"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SQ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ng: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ounda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"http://dblp.uni-trier.de/db/conf/refsq/"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sq/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CSA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4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"http://dblp.uni-trier.de/db/conf/wicsa/"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2" w:right="5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</w:p>
        </w:tc>
        <w:tc>
          <w:tcPr>
            <w:tcW w:w="5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4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"http://dblp.uni-trier.de/db/conf/ease/"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Times New Roman" w:hAnsi="Times New Roman" w:eastAsia="宋体" w:cs="Times New Roman"/>
          <w:b/>
          <w:bCs/>
          <w:spacing w:val="0"/>
          <w:w w:val="99"/>
          <w:position w:val="-4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w w:val="99"/>
          <w:position w:val="-4"/>
          <w:sz w:val="32"/>
          <w:szCs w:val="32"/>
        </w:rPr>
        <w:t>(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数据库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数据挖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掘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内容检索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1675"/>
        <w:gridCol w:w="5161"/>
        <w:gridCol w:w="1392"/>
        <w:gridCol w:w="48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5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2" w:right="203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13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0" w:right="213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4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8" w:right="4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3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"http://dblp.uni-trier.de/db/journals/tods/"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4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5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3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exact"/>
        </w:trPr>
        <w:tc>
          <w:tcPr>
            <w:tcW w:w="1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4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3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2" w:right="4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"http://dblp.uni-trier.de/db/journals/tkde/"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kde/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4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</w:t>
            </w:r>
          </w:p>
        </w:tc>
        <w:tc>
          <w:tcPr>
            <w:tcW w:w="5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13" w:right="18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</w:tc>
        <w:tc>
          <w:tcPr>
            <w:tcW w:w="13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"http://dblp.uni-trier.de/db/journals/vldb/"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77" w:type="dxa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558"/>
        <w:gridCol w:w="3689"/>
        <w:gridCol w:w="2552"/>
        <w:gridCol w:w="54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5" w:right="129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19" w:right="240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1" w:right="8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1" w:right="96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"http://dblp.uni-trier.de/db/journals/tkdd/"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kdd/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5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EI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8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"http://dblp.uni-trier.de/db/journals/aei/"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8" w:right="4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8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"http://dblp.uni-trier.de/db/journals/dke/"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dke/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8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"http://dblp.uni-trier.de/db/journals/datamine/"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3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7" w:right="14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"http://www.theorsociety.com/"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"http://dblp.uni-trier.de/db/journals/ejis/"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2" w:right="8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"http://dblp.uni-trier.de/db/journals/geoinformatica/"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6" w:right="5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8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"http://dblp.uni-trier.de/db/journals/ipm/"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8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"http://dblp.uni-trier.de/db/journals/isci/"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IS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8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JAS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can Soc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4" w:right="194" w:hanging="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can Soc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or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nd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"http://dblp.uni-trier.de/db/journals/jasis/"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5" w:right="8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"http://dblp.uni-trier.de/db/journals/ws/"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edge and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"http://dblp.uni-trier.de/db/journals/kais/"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</w:p>
        </w:tc>
        <w:tc>
          <w:tcPr>
            <w:tcW w:w="3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1" w:right="96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"http://dblp.uni-trier.de/db/journals/tweb/"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8"/>
          <w:szCs w:val="28"/>
        </w:rPr>
      </w:pPr>
    </w:p>
    <w:tbl>
      <w:tblPr>
        <w:tblStyle w:val="3"/>
        <w:tblW w:w="14176" w:type="dxa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1418"/>
        <w:gridCol w:w="5103"/>
        <w:gridCol w:w="1704"/>
        <w:gridCol w:w="49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23" w:right="200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08" w:right="218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4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PD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"http://dblp.uni-trier.de/db/journals/dpd/"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dpd/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4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and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"http://dblp.uni-trier.de/db/journals/iam/"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4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"http://dblp.uni-trier.de/db/journals/ipl/"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5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IR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"http://dblp.uni-trier.de/db/journals/ijcis/"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8" w:right="3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9" w:right="21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"http://www.tandf.co.uk/journals/tf/13658816.html"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"http://dblp.uni-trier.de/db/journals/gis/"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4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5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edge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9" w:right="6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"http://dblp.uni-trier.de/db/journals/ijkm/"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9" w:right="3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1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eb and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5" w:right="21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9" w:right="6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"http://dblp.uni-trier.de/db/journals/ijswis/"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swi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6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8" w:right="44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0" w:right="5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"http://dblp.uni-trier.de/db/journals/jcis/"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1" w:right="3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4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JDM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anag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obal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"http://dblp.uni-trier.de/db/journals/jdm/"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6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TM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"http://www.ivylp.com/"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vy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eague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"http://www.ivylp.com/"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"http://www.tandfonline.com/loi/ugit20#.Vnv35pN97rI"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ne.co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20#.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35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97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6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4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"http://dblp.uni-trier.de/db/journals/jiis/"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jii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6" w:right="3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7" w:right="4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"http://dblp.uni-trier.de/db/journals/jsis/"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Times New Roman" w:hAnsi="Times New Roman" w:eastAsia="宋体" w:cs="Times New Roman"/>
          <w:b/>
          <w:bCs/>
          <w:spacing w:val="0"/>
          <w:w w:val="99"/>
          <w:position w:val="-4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w w:val="99"/>
          <w:position w:val="-4"/>
          <w:sz w:val="32"/>
          <w:szCs w:val="32"/>
        </w:rPr>
        <w:t>(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数据库／数据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挖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掘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／内容检索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3"/>
        <w:gridCol w:w="1505"/>
        <w:gridCol w:w="4602"/>
        <w:gridCol w:w="1644"/>
        <w:gridCol w:w="54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71" w:right="175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17" w:right="239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exact"/>
        </w:trPr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8" w:right="3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"http://dblp.uni-trier.de/db/conf/sigmod/"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exact"/>
        </w:trPr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8" w:right="3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"http://dblp.uni-trier.de/db/conf/kdd/"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kdd/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exact"/>
        </w:trPr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8" w:right="3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0" w:right="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"http://dblp.uni-trier.de/db/conf/sigir/"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exact"/>
        </w:trPr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8" w:right="3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</w:p>
        </w:tc>
        <w:tc>
          <w:tcPr>
            <w:tcW w:w="4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Bases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1" w:right="4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" w:right="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5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"http://dblp.uni-trier.de/db/conf/vldb/"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exact"/>
        </w:trPr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8" w:right="3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0" w:right="4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4" w:right="5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0" w:right="17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5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"http://dblp.uni-trier.de/db/conf/icde/"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cde/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22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565"/>
        <w:gridCol w:w="4244"/>
        <w:gridCol w:w="2978"/>
        <w:gridCol w:w="44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91" w:right="157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106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44" w:right="192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3" w:right="88" w:hanging="734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and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edge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2" w:right="11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"http://dblp.uni-trier.de/db/conf/cikm/"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9" w:right="1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3" w:right="15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2" w:right="11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"http://dblp.uni-trier.de/db/conf/pods/"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pods/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10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"http://dblp.uni-trier.de/db/conf/dasfaa/"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0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ne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f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10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"http://dblp.uni-trier.de/db/conf/ecml/"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color w:val="0099FF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color w:val="0099FF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color w:val="0099FF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color w:val="0099FF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"http://dblp.uni-trier.de/db/conf/pkdd/"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pkdd/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SWC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www.google.com.hk/url?sa=t&amp;amp;rct=j&amp;amp;q=ISWC%2B2012%2Baccept%2Brate&amp;amp;source=web&amp;amp;cd=2&amp;amp;ved=0CDYQFjAB&amp;amp;url=%68%74%74%70%3a%2f%2f%69%73%77%63%32%30%31%32%2e%73%65%6d%61%6e%74%69%63%77%65%62%2e%6f%72%67%2f&amp;amp;ei=nTL4UN-3C--diAeMooCoDQ&amp;amp;usg=AFQjCNEE8mnTE7JsoLz0XB2rQmSQNPmpHA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eb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4" w:right="11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"http://dblp.uni-trier.de/db/conf/semweb/"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4" w:right="11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"http://dblp.uni-trier.de/db/conf/icdm/"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4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10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"http://dblp.uni-trier.de/db/conf/icdt/"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4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09" w:right="13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3" w:right="10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"http://dblp.uni-trier.de/db/conf/edbt/"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4" w:right="4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2" w:right="8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3" w:right="7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nno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Re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"http://dblp.uni-trier.de/db/conf/cidr/"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48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8" w:right="3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64" w:right="174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8" w:right="11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"http://dblp.uni-trier.de/db/conf/sdm/"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99" w:right="88" w:hanging="1261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2" w:right="11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"http://dblp.uni-trier.de/db/conf/wsdm/"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12"/>
          <w:szCs w:val="12"/>
        </w:rPr>
      </w:pPr>
    </w:p>
    <w:tbl>
      <w:tblPr>
        <w:tblStyle w:val="3"/>
        <w:tblW w:w="1422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558"/>
        <w:gridCol w:w="4256"/>
        <w:gridCol w:w="2011"/>
        <w:gridCol w:w="54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98" w:right="158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6" w:right="240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Expert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"http://dblp.uni-trier.de/db/conf/dexa/"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dexa/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7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"http://dblp.uni-trier.de/db/conf/ecir/"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3" w:right="16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9" w:right="6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"http://dblp.uni-trier.de/db/conf/webdb/"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ebdb/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7" w:right="5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ER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3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3" w:right="16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MDM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3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1" w:right="15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"http://dblp.uni-trier.de/db/conf/mdm/"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BM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8" w:right="90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7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"http://dblp.uni-trier.de/db/conf/ssdbm/"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4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right="47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3" w:right="9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"http://dblp.uni-trier.de/db/conf/waim/"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6" w:right="12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"http://dblp.uni-trier.de/db/conf/ssd/"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3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39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Confe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1" w:right="8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"http://dblp.uni-trier.de/db/conf/pakdd/"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pakdd/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"http://dblp.uni-trier.de/db/conf/apweb/"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eb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Eng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"http://dblp.uni-trier.de/db/conf/wise/"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3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eb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"http://dblp.uni-trier.de/db/conf/esws/"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4"/>
          <w:szCs w:val="1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（计算机科学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理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论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1418"/>
        <w:gridCol w:w="4537"/>
        <w:gridCol w:w="1843"/>
        <w:gridCol w:w="54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5" w:right="172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48" w:right="242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"http://dblp.uni-trier.de/db/journals/iandc/"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5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"http://dblp.uni-trier.de/db/journals/siamcomp/"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4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4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6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"http://dblp.uni-trier.de/db/journals/tit/"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12"/>
          <w:szCs w:val="12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416"/>
        <w:gridCol w:w="4537"/>
        <w:gridCol w:w="1843"/>
        <w:gridCol w:w="54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5" w:right="172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48" w:right="242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"http://dblp.uni-trier.de/db/journals/talg/"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CL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"http://dblp.uni-trier.de/db/journals/tocl/"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6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"http://dblp.uni-trier.de/db/journals/toms/"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65" w:right="16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"http://dblp.uni-trier.de/db/journals/algorithmica/"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2" w:right="5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CC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7" w:right="4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"http://dblp.uni-trier.de/db/journals/fac/"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MSD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hods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"http://dblp.uni-trier.de/db/journals/fmsd/"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RMS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RMS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RMS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"http://dblp.uni-trier.de/db/journals/informs/"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4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JCSS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"http://dblp.uni-trier.de/db/journals/jcss/"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2" w:right="4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"http://dblp.uni-trier.de/db/journals/jgo/"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8" w:right="3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"http://dblp.uni-trier.de/db/journals/jsc/"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MSCS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0" w:right="3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9" w:right="1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"http://dblp.uni-trier.de/db/journals/mscs/"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2" w:right="4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704"/>
        <w:gridCol w:w="4251"/>
        <w:gridCol w:w="3118"/>
        <w:gridCol w:w="41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序号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刊物简称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1" w:right="158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刊物全称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4" w:right="113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出版社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09" w:right="178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5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Pure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11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"http://dblp.uni-trier.de/db/journals/apal/"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0" w:right="5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6" w:right="11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"http://dblp.uni-trier.de/db/journals/acta/"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11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"http://dblp.uni-trier.de/db/journals/dam/"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und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cae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8" w:right="10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"http://dblp.uni-trier.de/db/journals/fuin/"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2" w:right="5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6" w:right="11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"http://dblp.uni-trier.de/db/journals/lisp/"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6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11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"http://dblp.uni-trier.de/db/journals/ipl/"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TY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11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and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"http://dblp.uni-trier.de/db/journals/logcom/"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"http://dblp.uni-trier.de/db/journals/jsyml/"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MCS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hods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30" w:right="12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MCS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"http://dblp.uni-trier.de/db/journals/lmcs/"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8" w:right="3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MA</w:t>
            </w: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54" w:right="12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"http://dblp.uni-trier.de/db/journals/siamdm/"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6" w:right="11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"http://dblp.uni-trier.de/db/journals/mst/"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4"/>
          <w:szCs w:val="1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（计算机科学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理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论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558"/>
        <w:gridCol w:w="5811"/>
        <w:gridCol w:w="2273"/>
        <w:gridCol w:w="36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83" w:right="236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1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3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3" w:right="150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6" w:right="8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"http://dblp.uni-trier.de/db/conf/stoc/"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ounda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8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"http://dblp.uni-trier.de/db/conf/focs/"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6" w:right="4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8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"http://dblp.uni-trier.de/db/conf/lics/"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7" w:right="5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8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4" w:right="7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3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"http://dblp.uni-trier.de/db/conf/cav/"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560"/>
        <w:gridCol w:w="4959"/>
        <w:gridCol w:w="2129"/>
        <w:gridCol w:w="46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56" w:right="193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21" w:right="200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2" w:right="7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"http://dblp.uni-trier.de/db/conf/compgeom/"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pgeo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8" w:right="7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"http://dblp.uni-trier.de/db/conf/soda/"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" w:right="9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educ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5" w:right="6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Reas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"http://dblp.uni-trier.de/db/conf/cade/"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cade/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5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4" w:right="7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" w:right="10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a,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60" w:right="18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"http://dblp.uni-trier.de/db/conf/icalp/"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ency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"http://dblp.uni-trier.de/db/conf/concur/"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01" w:right="511" w:hanging="83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s: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ol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"http://dblp.uni-trier.de/db/conf/hybrid/"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5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"http://dblp.uni-trier.de/db/conf/esa/"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418"/>
        <w:gridCol w:w="4535"/>
        <w:gridCol w:w="2978"/>
        <w:gridCol w:w="43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2" w:right="172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79" w:right="186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4" w:right="4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CSL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"http://dblp.uni-trier.de/db/conf/csl/"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ounda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7" w:right="9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84" w:hanging="41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"http://dblp.uni-trier.de/db/conf/fsttcs/"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102" w:hanging="739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eger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"http://dblp.uni-trier.de/db/conf/ipco/"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0" w:right="4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2" w:right="79" w:hanging="1417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writi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 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"http://dblp.uni-trier.de/db/conf/rta/"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0" w:right="3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7" w:right="16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"http://dblp.uni-trier.de/db/conf/isaac/"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ounda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of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"http://dblp.uni-trier.de/db/conf/mfcs/"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8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" w:right="1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98" w:right="18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"http://dblp.uni-trier.de/db/conf/stacs/"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hod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ded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6" w:right="11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"http://dblp.uni-trier.de/db/conf/fmcad/"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9" w:right="4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"http://dblp.uni-trier.de/db/conf/sat/"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5" w:right="155" w:hanging="1467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of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10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"http://dblp.uni-trier.de/db/conf/ictac/"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（计算机图形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学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与多媒体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0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277"/>
        <w:gridCol w:w="5387"/>
        <w:gridCol w:w="2270"/>
        <w:gridCol w:w="44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0" w:right="214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刊物名称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71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49" w:right="193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4" w:right="8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4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"http://dblp.uni-trier.de/db/journals/tip/"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"http://dblp.uni-trier.de/db/journals/tvcg/"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0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560"/>
        <w:gridCol w:w="4681"/>
        <w:gridCol w:w="1985"/>
        <w:gridCol w:w="51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7" w:right="179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刊物名称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04" w:right="228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3" w:right="311" w:hanging="557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ng,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0" w:right="6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"http://dblp.uni-trier.de/db/journals/tomccap/"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ccap/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4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ded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"http://dblp.uni-trier.de/db/journals/cad/"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"http://dblp.uni-trier.de/db/journals/cagd/"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cagd/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F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cs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6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"http://dblp.uni-trier.de/db/journals/cgf/"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5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GM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43" w:right="15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"http://dblp.uni-trier.de/db/journals/cvgip/"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3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9" w:right="15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deo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2" w:right="7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"http://dblp.uni-trier.de/db/journals/tcsv/"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TMM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2" w:right="7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"http://dblp.uni-trier.de/db/journals/tmm/"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9" w:right="7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"http://scitation.aip.org/content/asa/journal/jasa"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on.a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MS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ences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6" w:right="6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"http://dblp.uni-trier.de/db/journals/siamis/"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Speech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Com</w:t>
            </w:r>
          </w:p>
        </w:tc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Speech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"http://dblp.uni-trier.de/db/journals/speech/"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560"/>
        <w:gridCol w:w="4395"/>
        <w:gridCol w:w="2129"/>
        <w:gridCol w:w="53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73" w:right="165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刊物名称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4" w:right="235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8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0" w:right="7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" w:right="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"http://onlinelibrary.wiley.com/journal/10.1002/(ISSN)1546-"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10.1002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/(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)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83" w:right="23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42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4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UK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6" w:right="5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17" w:right="15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"http://dblp.uni-trier.de/db/journals/comgeo/"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4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"http://dblp.uni-trier.de/db/journals/dcg/"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dcg/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8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age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8" w:right="8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"http://dblp.uni-trier.de/db/journals/iet-ipr/"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4" w:right="7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"http://dblp.uni-trier.de/db/journals/spl/"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JV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2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and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4" w:right="15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"http://dblp.uni-trier.de/db/journals/jvcir/"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5" w:right="56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MS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"http://dblp.uni-trier.de/db/journals/mms/"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49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"http://dblp.uni-trier.de/db/journals/mta/"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"http://dblp.uni-trier.de/db/journals/sigpro/"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5" w:right="4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: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 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"http://dblp.uni-trier.de/db/journals/spic/"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7" w:right="5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"http://dblp.uni-trier.de/db/journals/vc/"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4"/>
          <w:szCs w:val="1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（计算机图形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学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与多媒体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19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666"/>
        <w:gridCol w:w="4359"/>
        <w:gridCol w:w="1951"/>
        <w:gridCol w:w="54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6" w:right="163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会议名称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9" w:right="241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67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PH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PH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3" w:right="6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"http://dblp.uni-trier.de/db/conf/siggraph/index.html"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7" w:right="6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"http://dblp.uni-trier.de/db/conf/visualization/index.html"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5" w:right="6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7" w:right="6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0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9"/>
        <w:gridCol w:w="1634"/>
        <w:gridCol w:w="4177"/>
        <w:gridCol w:w="2453"/>
        <w:gridCol w:w="5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8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65" w:right="154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会议名称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1" w:right="80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7" w:right="227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CMR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5" w:right="1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7" w:right="11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5" w:right="9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"http://dblp.uni-trier.de/db/conf/mir/"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f/mir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5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3D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3D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5" w:right="9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"http://dblp.uni-trier.de/db/conf/si3d/"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54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" w:right="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98" w:right="15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5" w:right="9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"http://dblp.uni-trier.de/db/conf/sca/index.html"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5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93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"http://dblp.uni-trier.de/db/conf/dcc/"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dcc/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6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EG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5" w:right="146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ack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"http://dblp.uni-trier.de/db/conf/eurographics/"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5" w:right="9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"http://dblp.uni-trier.de/db/conf/vissym/"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0" w:right="5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8" w:right="3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91" w:right="15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ack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"http://dblp.uni-trier.de/db/conf/sgp/"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sgp/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SR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Ren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ack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0" w:right="4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CME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" w:right="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16" w:right="16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Expo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93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"http://dblp.uni-trier.de/db/conf/icmcs/"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8" w:right="23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6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PG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0" w:right="1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Confe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nce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4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ack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"http://dblp.uni-trier.de/db/conf/pg/index.html"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4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5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hy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SMA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"http://dblp.uni-trier.de/db/conf/sma/"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2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59" w:right="133" w:hanging="127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Speech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7" w:right="93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"http://dblp.uni-trier.de/db/conf/icassp/"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944"/>
        <w:gridCol w:w="4194"/>
        <w:gridCol w:w="1877"/>
        <w:gridCol w:w="5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72" w:right="155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会议名称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95" w:right="237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6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5" w:right="6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cs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"http://dblp.uni-trier.de/db/conf/cgi/"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SMAR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6" w:right="3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xed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36" w:right="12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"http://dblp.uni-trier.de/db/conf/ismar/"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za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Sy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9" w:right="6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"http://dblp.uni-trier.de/db/conf/apvis/"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age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9" w:right="6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"http://dblp.uni-trier.de/db/conf/icip/"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6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MMM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34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46" w:right="162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"http://dblp.uni-trier.de/db/conf/mmm/index.html"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f/mmm/i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2" w:right="6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"http://dblp.uni-trier.de/db/conf/gmp/"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7" w:right="6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"http://dblp.uni-trier.de/db/conf/pcm/"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3" w:right="7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SMI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Shape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9" w:right="6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"http://dblp.uni-trier.de/db/conf/smi/"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3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Spee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1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"http://dblp.uni-trier.de/db/conf/interspeech/index.html"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9" w:right="2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20" w:right="89" w:hanging="128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7" w:right="6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"http://dblp2.uni-trier.de/db/conf/vrst/"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p2.un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（人工智能）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1524"/>
        <w:gridCol w:w="4453"/>
        <w:gridCol w:w="2126"/>
        <w:gridCol w:w="52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02" w:right="168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54" w:right="233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58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AI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6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MI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8" w:right="2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9" w:right="16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4" w:right="7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"http://dblp.uni-trier.de/db/journals/pami/"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8" w:right="4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CV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"http://dblp.uni-trier.de/db/journals/ijcv/"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ne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"http://dblp.uni-trier.de/db/journals/jmlr/"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579"/>
        <w:gridCol w:w="4253"/>
        <w:gridCol w:w="2268"/>
        <w:gridCol w:w="5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03" w:right="158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71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52" w:right="233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5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4" w:right="8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4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6" w:right="1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 and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9" w:right="160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4" w:right="8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"http://dblp.uni-trier.de/db/journals/tslp/"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"http://dblp.uni-trier.de/db/journals/coling/"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4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and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"http://dblp.uni-trier.de/db/journals/cviu/"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2" w:right="5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"http://dblp.uni-trier.de/db/journals/dke/index.html"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dke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6" w:right="5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"http://dblp.uni-trier.de/db/journals/taffco/"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3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o,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Speec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90" w:right="11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anguage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"http://dblp.uni-trier.de/db/journals/taslp/"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"http://dblp.uni-trier.de/db/journals/tcyb/"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5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2" w:right="5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6" w:right="15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"http://dblp.uni-trier.de/db/journals/tec/"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6" w:right="2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6" w:right="5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uz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z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"http://dblp.uni-trier.de/db/journals/tfs/"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8" w:right="224" w:hanging="1138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ks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"http://dblp.uni-trier.de/db/journals/tnn/"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5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2" w:right="5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41" w:right="16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579"/>
        <w:gridCol w:w="4253"/>
        <w:gridCol w:w="2268"/>
        <w:gridCol w:w="5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5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0" w:right="8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"http://dblp.uni-trier.de/db/journals/jair/index.html"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p: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/db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trie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/db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journ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jair/ind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.ht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Reas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7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ech,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,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99" w:right="16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5" w:right="2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can Speech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anguage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"http://jslhr.pubs.asha.org/"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p: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lh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.pubs.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sha.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ne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7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"http://dblp.uni-trier.de/db/journals/neco/"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8" w:right="7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" w:right="2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ous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2" w:right="7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"http://dblp.uni-trier.de/db/journals/aamas/"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1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135"/>
        <w:gridCol w:w="3829"/>
        <w:gridCol w:w="2412"/>
        <w:gridCol w:w="59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9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3"/>
                <w:sz w:val="24"/>
                <w:szCs w:val="24"/>
              </w:rPr>
              <w:t>称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89" w:right="137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刊物全称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9" w:right="78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95" w:right="267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" w:right="2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0" w:right="86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4" w:right="9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"http://dblp.uni-trier.de/db/journals/talip/"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"http://dblp.uni-trier.de/db/journals/apin/"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gence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"http://dblp.uni-trier.de/db/journals/artmed/"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6" w:right="12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"http://dblp.uni-trier.de/db/journals/alife/"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9" w:right="89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Speech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"http://dblp.uni-trier.de/db/journals/csl/"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"http://dblp.uni-trier.de/db/journals/connection/"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connec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uppo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"http://dblp.uni-trier.de/db/journals/dss/"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26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of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77" w:right="13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"http://dblp.uni-trier.de/db/journals/eaai/"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" w:right="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Expert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ack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ll/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  <w:r>
              <w:rPr>
                <w:rFonts w:ascii="Times New Roman" w:hAnsi="Times New Roman" w:eastAsia="Times New Roman" w:cs="Times New Roman"/>
                <w:spacing w:val="-2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Expert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"http://dblp.uni-trier.de/db/journals/eswa/"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uz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z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"http://dblp.uni-trier.de/db/journals/fss/"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6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6" w:right="9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"http://dblp.uni-trier.de/db/journals/tciaig/"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135"/>
        <w:gridCol w:w="3829"/>
        <w:gridCol w:w="2412"/>
        <w:gridCol w:w="59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8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8" w:right="9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"http://digital-library.theiet.org/content/journals/iet-cvi"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cvi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8" w:right="98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"http://digital-library.theiet.org/content/journals/iet-spr"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-li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2" w:right="3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 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"http://dblp.uni-trier.de/db/journals/ivc/"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"http://dblp.uni-trier.de/db/journals/ida/"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2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6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"http://dblp.uni-trier.de/db/journals/ijcia/"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3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Recogn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"http://dblp.uni-trier.de/db/journals/ijdar/"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4" w:right="3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4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1" w:right="15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2" w:right="8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"http://dblp.uni-trier.de/db/journals/ijns/"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1" w:right="5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2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"http://dblp.uni-trier.de/db/journals/ijprai/"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6" w:right="327" w:hanging="70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uzz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nd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"http://dblp.uni-trier.de/db/journals/ijcia/"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" w:right="1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4" w:right="9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"http://dblp.uni-trier.de/db/journals/jetai/"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BS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"http://dblp.uni-trier.de/db/journals/kbs/"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kbs/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"http://dblp.uni-trier.de/db/journals/mva/"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17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1135"/>
        <w:gridCol w:w="3829"/>
        <w:gridCol w:w="2412"/>
        <w:gridCol w:w="59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anguage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dge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"http://dblp.uni-trier.de/db/journals/nle/"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31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&amp;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"http://dblp.uni-trier.de/db/journals/nca/"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32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"http://dblp.uni-trier.de/db/journals/npl/"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9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"http://dblp.uni-trier.de/db/journals/paa/"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paa/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8" w:right="8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"http://dblp.uni-trier.de/db/journals/prl/"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Soft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1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"http://dblp.uni-trier.de/db/journals/soco/"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eb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"http://dblp.uni-trier.de/db/journals/wias/"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（人工智</w:t>
      </w:r>
      <w:r>
        <w:rPr>
          <w:rFonts w:ascii="宋体" w:hAnsi="宋体" w:eastAsia="宋体" w:cs="宋体"/>
          <w:spacing w:val="3"/>
          <w:w w:val="99"/>
          <w:sz w:val="32"/>
          <w:szCs w:val="32"/>
        </w:rPr>
        <w:t>能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4"/>
          <w:szCs w:val="24"/>
        </w:rPr>
      </w:pPr>
    </w:p>
    <w:tbl>
      <w:tblPr>
        <w:tblStyle w:val="3"/>
        <w:tblW w:w="1418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2474"/>
        <w:gridCol w:w="3099"/>
        <w:gridCol w:w="2480"/>
        <w:gridCol w:w="52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5" w:right="100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5" w:right="81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35" w:right="231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0" w:right="9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7" w:right="1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3" w:right="99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6" w:right="9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"http://dblp.uni-trier.de/db/conf/aaai/"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aaa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8" w:right="9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PR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2" w:right="9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"http://dblp.uni-trier.de/db/conf/cvpr/"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2" w:right="9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CCV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6" w:right="3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9" w:right="7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2" w:right="9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"http://dblp.uni-trier.de/db/conf/iccv/"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0" w:right="9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6" w:right="3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4" w:right="7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ne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0" w:right="9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"http://dblp.uni-trier.de/db/conf/icml/"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8" w:right="91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" w:right="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0" w:right="5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gan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ann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"http://dblp.uni-trier.de/db/conf/ijcai/"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6" w:right="9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"http://dblp.uni-trier.de/db/conf/nips/"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3" w:right="9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CL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89" w:leftChars="127" w:right="-20" w:hanging="210" w:hangingChars="10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Annual Meeting of the ssociation for Comput</w:t>
            </w:r>
            <w:r>
              <w:rPr>
                <w:rFonts w:hint="eastAsia" w:ascii="Times New Roman" w:hAnsi="Times New Roman" w:eastAsia="宋体" w:cs="Times New Roman"/>
                <w:spacing w:val="0"/>
                <w:w w:val="10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hint="eastAsia" w:ascii="Times New Roman" w:hAnsi="Times New Roman" w:eastAsia="宋体" w:cs="Times New Roman"/>
                <w:spacing w:val="0"/>
                <w:w w:val="1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4"/>
                <w:sz w:val="20"/>
                <w:szCs w:val="20"/>
              </w:rPr>
              <w:t>Linguistics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8" w:right="9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CL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4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03" w:right="6812"/>
        <w:jc w:val="center"/>
        <w:textAlignment w:val="auto"/>
        <w:outlineLvl w:val="9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Times New Roman" w:hAnsi="Times New Roman" w:eastAsia="宋体" w:cs="Times New Roman"/>
          <w:spacing w:val="0"/>
          <w:w w:val="104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Times New Roman" w:hAnsi="Times New Roman" w:eastAsia="宋体" w:cs="Times New Roman"/>
          <w:spacing w:val="0"/>
          <w:w w:val="104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18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2474"/>
        <w:gridCol w:w="3101"/>
        <w:gridCol w:w="2480"/>
        <w:gridCol w:w="52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1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7" w:right="100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5" w:right="81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33" w:right="231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0" w:right="9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4" w:right="5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1" w:right="1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8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"http://dblp.uni-trier.de/db/conf/colt/"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8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9" w:right="248" w:hanging="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hods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anguage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8" w:right="96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CL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"http://dblp.uni-trier.de/db/conf/emnlp/"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0" w:right="9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1" w:right="4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2" w:right="5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"http://dblp.uni-trier.de/db/conf/ecai/"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4" w:right="8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1" w:right="4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2" w:right="7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8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"http://dblp.uni-trier.de/db/conf/eccv/"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2" w:right="9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CRA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" w:right="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7" w:right="4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Robo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72" w:right="9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"http://dblp.uni-trier.de/db/conf/icra/"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8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6" w:right="32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Schedu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6" w:right="9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0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"http://dblp.uni-trier.de/db/conf/aips/"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8" w:right="8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CCBR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9" w:right="3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5" w:right="5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8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"http://dblp.uni-trier.de/db/conf/iccbr/"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7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0" w:right="9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"http://dblp.uni-trier.de/db/conf/coling/"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2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8" w:right="10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KR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3" w:right="4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es of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0" w:right="2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gan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ann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"http://dblp.uni-trier.de/db/conf/kr/"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0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7" w:right="9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9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al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6" w:right="9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"http://dblp.uni-trier.de/db/conf/uai/"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2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5" w:right="7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6" w:right="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ous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Mu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8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7"/>
                <w:szCs w:val="17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"http://dblp.uni-trier.de/db/conf/atal/index.html"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ndex.h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0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42" w:right="92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1" w:right="19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4" w:right="120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7" w:right="8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"http://dblp.uni-trier.de/db/conf/ppsn/"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ppsn/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tbl>
      <w:tblPr>
        <w:tblStyle w:val="3"/>
        <w:tblW w:w="1423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2485"/>
        <w:gridCol w:w="3555"/>
        <w:gridCol w:w="2559"/>
        <w:gridCol w:w="47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52" w:right="123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83" w:right="206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9" w:right="8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"http://dblp.uni-trier.de/db/conf/accv/"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3" w:right="8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5" w:right="3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anguage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55" w:right="134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1" w:right="89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"http://dblp.uni-trier.de/db/conf/conll"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4" w:right="8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" w:right="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 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52" w:right="12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8" w:right="9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"http://dblp.uni-trier.de/db/conf/gecco/"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gecco/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8" w:right="9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"http://dblp.uni-trier.de/db/conf/ictai/"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5" w:right="9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3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"http://dblp.uni-trier.de/db/conf/alt/"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84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0" w:right="1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4" w:right="99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"http://dblp.uni-trier.de/db/conf/icann/"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cann/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5" w:right="9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" w:right="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7" w:right="44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"http://dblp.uni-trier.de/db/conf/fgr/"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3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" w:right="7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0" w:right="6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 Recogn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"http://dblp.uni-trier.de/db/conf/icdar/"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cda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43" w:right="102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4" w:right="11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nduc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7" w:right="8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"http://dblp.uni-trier.de/db/conf/ilp/"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9" w:right="8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SEM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,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Engin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nage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ent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"http://dblp.uni-trier.de/db/conf/ksem/"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9" w:right="8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2" w:right="2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3" w:right="73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"http://dblp.uni-trier.de/db/conf/iconip/"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6" w:right="9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21" w:right="120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"http://dblp.uni-trier.de/db/conf/icpr/"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4" w:right="10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CB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30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74" w:right="125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2" w:right="8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30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4" w:right="99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"http://dblp.uni-trier.de/db/conf/ijcnn/"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cnn/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6" w:right="8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142" w:hanging="54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 Rim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gence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"http://dblp.uni-trier.de/db/conf/pricai/"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9" w:right="8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CL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4" w:right="178" w:firstLine="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can Chap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5" w:right="8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CL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"http://dblp.uni-trier.de/db/conf/naacl/"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naac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0" w:right="87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2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"http://www.bmva.ac.uk/"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1" w:right="72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"http://www.bmva.ac.uk/"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"http://dblp.uni-trier.de/db/conf/bmvc/"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2" w:right="94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" w:right="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\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40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Robo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0" w:right="99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"http://dblp.uni-trier.de/db/conf/iros/"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5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9" w:right="9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"http://dblp.uni-trier.de/db/conf/aistats/"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7" w:right="8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ML</w:t>
            </w:r>
          </w:p>
        </w:tc>
        <w:tc>
          <w:tcPr>
            <w:tcW w:w="3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ne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9" w:right="9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"http://dblp.uni-trier.de/db/conf/acml/"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际学术刊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（人机交互与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普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适计算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2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"/>
        <w:gridCol w:w="1997"/>
        <w:gridCol w:w="4424"/>
        <w:gridCol w:w="2288"/>
        <w:gridCol w:w="46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7" w:right="166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6" w:right="72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7" w:right="202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8" w:right="3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8" w:right="6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3" w:right="43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16" w:right="169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1" w:right="8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"http://dblp.uni-trier.de/db/journals/tochi/"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38" w:right="3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6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es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5" w:right="7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"http://dblp.uni-trier.de/db/journals/ijmms/"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tbl>
      <w:tblPr>
        <w:tblStyle w:val="3"/>
        <w:tblW w:w="1422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1966"/>
        <w:gridCol w:w="4640"/>
        <w:gridCol w:w="2564"/>
        <w:gridCol w:w="41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5" w:right="177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8" w:right="85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2" w:right="177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6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CW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Suppor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8" w:right="8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"http://dblp.uni-trier.de/db/journals/cscw/"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0" w:right="7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CI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"http://dblp.uni-trier.de/db/journals/hhci/"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hhc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6" w:right="71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WC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"http://dblp.uni-trier.de/db/journals/iwc/"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 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ed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8" w:right="85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"http://dblp.uni-trier.de/db/journals/umuai/"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3" w:right="66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CI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9" w:right="48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21" w:right="18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"http://dblp.uni-trier.de/db/journals/ijhci/"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9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"http://dblp.uni-trier.de/db/journals/thms/"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2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1982"/>
        <w:gridCol w:w="4424"/>
        <w:gridCol w:w="2288"/>
        <w:gridCol w:w="46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7" w:right="166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6" w:right="72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7" w:right="202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9" w:right="7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Beha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our &amp;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"http://dblp.uni-trier.de/db/journals/behaviourIT/"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beha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exact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6" w:right="70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PMC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and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5" w:right="74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"http://dblp.uni-trier.de/db/journals/percom/"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32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6" w:right="72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ous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7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"http://dblp.uni-trier.de/db/journals/puc/"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14"/>
          <w:szCs w:val="1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sz w:val="32"/>
          <w:szCs w:val="32"/>
        </w:rPr>
        <w:t>（人机交互与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普</w:t>
      </w:r>
      <w:r>
        <w:rPr>
          <w:rFonts w:ascii="宋体" w:hAnsi="宋体" w:eastAsia="宋体" w:cs="宋体"/>
          <w:spacing w:val="2"/>
          <w:w w:val="99"/>
          <w:sz w:val="32"/>
          <w:szCs w:val="32"/>
        </w:rPr>
        <w:t>适计算</w:t>
      </w:r>
      <w:r>
        <w:rPr>
          <w:rFonts w:ascii="宋体" w:hAnsi="宋体" w:eastAsia="宋体" w:cs="宋体"/>
          <w:spacing w:val="0"/>
          <w:w w:val="99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32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1966"/>
        <w:gridCol w:w="4422"/>
        <w:gridCol w:w="2290"/>
        <w:gridCol w:w="46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87" w:right="166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9" w:right="72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44" w:right="202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0" w:right="7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9" w:right="48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2" w:right="13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3" w:right="8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"http://dblp.uni-trier.de/db/conf/chi"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0" w:right="20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97" w:right="16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3" w:right="8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"http://dblp.uni-trier.de/db/conf/huc/"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huc/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62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CW</w:t>
            </w:r>
          </w:p>
        </w:tc>
        <w:tc>
          <w:tcPr>
            <w:tcW w:w="4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Suppor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 and Soc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3" w:right="8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"http://dblp.uni-trier.de/db/conf/cscw"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tbl>
      <w:tblPr>
        <w:tblStyle w:val="3"/>
        <w:tblW w:w="1423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1966"/>
        <w:gridCol w:w="4573"/>
        <w:gridCol w:w="2137"/>
        <w:gridCol w:w="46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62" w:right="174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42" w:right="202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6" w:right="7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" w:right="9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31" w:right="18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aces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"http://dblp.uni-trier.de/db/conf/iui/"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4" w:right="7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3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72" w:right="125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ops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aces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"http://dblp.uni-trier.de/db/conf/tabletop/"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7" w:right="6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ST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4" w:right="1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r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ace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9" w:right="172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"http://dblp.uni-trier.de/db/conf/uist/"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Europe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Suppor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"http://dblp.uni-trier.de/db/conf/ecscw/"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CI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 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ces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"http://dblp.uni-trier.de/db/conf/mhci/"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7" w:right="35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9" w:right="83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8" w:right="7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"http://dblp.uni-trier.de/db/conf/percom/"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oup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"http://dblp.uni-trier.de/db/conf/group/"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oup/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18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6"/>
          <w:szCs w:val="26"/>
        </w:rPr>
      </w:pPr>
    </w:p>
    <w:tbl>
      <w:tblPr>
        <w:tblStyle w:val="3"/>
        <w:tblW w:w="14232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769"/>
        <w:gridCol w:w="5691"/>
        <w:gridCol w:w="1388"/>
        <w:gridCol w:w="44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0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1" w:right="230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58" w:right="193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 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"http://dblp.uni-trier.de/db/conf/assets"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6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"http://dblp.uni-trier.de/db/conf/ACMdis/"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29" w:right="7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GI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7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cs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ace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"http://dblp.uni-trier.de/db/conf/graphicsinterface/"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Q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ous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52" w:right="204" w:hanging="997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s: 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ng,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ces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"http://dblp.uni-trier.de/db/conf/mobiquitous/"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CT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9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8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"http://dblp.uni-trier.de/db/conf/interact/"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Coop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"http://dblp.uni-trier.de/db/conf/coopis/"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9" w:right="59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CMI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ce on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lti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odal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"http://dblp.uni-trier.de/db/conf/icmi/"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9" w:right="6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8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 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il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"http://dblp.uni-trier.de/db/conf/acmidc/"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5" w:right="33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6" w:right="6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8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I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94" w:right="47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 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1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anced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88" w:right="237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aces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"http://dblp.uni-trier.de/db/conf/avi/"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9" w:right="64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4" w:right="15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qu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ous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gence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30" w:right="23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4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"http://dblp.uni-trier.de/db/conf/uic/"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7" w:right="29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71" w:right="6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44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"http://dblp.uni-trier.de/db/conf/ACMdis"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7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nce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4" w:right="40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"http://dblp.uni-trier.de/db/conf/haptics/"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hap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9" w:right="1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Suppor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ope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41" w:right="212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k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gn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3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"http://dblp.uni-trier.de/db/conf/cscwd/"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2" w:right="2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om</w:t>
            </w:r>
          </w:p>
        </w:tc>
        <w:tc>
          <w:tcPr>
            <w:tcW w:w="5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Co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4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"http://collaboratecom.org/"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abo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color w:val="0099FF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eco</w:t>
            </w:r>
            <w:r>
              <w:rPr>
                <w:rFonts w:ascii="Times New Roman" w:hAnsi="Times New Roman" w:eastAsia="Times New Roman" w:cs="Times New Roman"/>
                <w:color w:val="0099FF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color w:val="0099FF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color w:val="0099FF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color w:val="0099FF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2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</w:t>
      </w:r>
      <w:r>
        <w:rPr>
          <w:rFonts w:ascii="宋体" w:hAnsi="宋体" w:eastAsia="宋体" w:cs="宋体"/>
          <w:spacing w:val="8"/>
          <w:w w:val="100"/>
          <w:position w:val="-4"/>
          <w:sz w:val="48"/>
          <w:szCs w:val="48"/>
        </w:rPr>
        <w:t>术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期刊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position w:val="-4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（交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叉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综合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新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position w:val="-4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2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423"/>
        <w:gridCol w:w="3983"/>
        <w:gridCol w:w="2275"/>
        <w:gridCol w:w="55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3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66" w:right="1449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4" w:right="71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06" w:right="2488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c.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3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ceed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8" w:right="84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7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"http://dblp.uni-trier.de/db/journals/pieee/"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eee/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6" w:right="36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3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6" w:right="83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"http://dblp.uni-trier.de/db/journals/jacm/"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0" w:right="-20"/>
        <w:jc w:val="left"/>
        <w:textAlignment w:val="auto"/>
        <w:outlineLvl w:val="9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0"/>
          <w:szCs w:val="20"/>
        </w:rPr>
      </w:pPr>
    </w:p>
    <w:tbl>
      <w:tblPr>
        <w:tblStyle w:val="3"/>
        <w:tblW w:w="1422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1279"/>
        <w:gridCol w:w="4129"/>
        <w:gridCol w:w="2559"/>
        <w:gridCol w:w="54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41" w:right="1520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6" w:right="85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434" w:right="241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92" w:right="137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"http://dblp.uni-trier.de/db/journals/bioinformatics/"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ngs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"http://dblp.uni-trier.de/db/journals/bib/"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" w:right="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on</w:t>
            </w: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position w:val="-2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position w:val="-2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of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position w:val="-2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position w:val="-2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21"/>
                <w:szCs w:val="21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97" w:right="16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5" w:right="87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"http://www.journals.elsevier.com/cognition/"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of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"http://dblp.uni-trier.de/db/journals/ploscb/"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5" w:right="38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TMI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9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"http://dblp.uni-trier.de/db/journals/tmi/"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RS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4" w:right="3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37" w:right="13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9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"http://dblp.uni-trier.de/db/journals/tgrs/"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TS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5" w:right="62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31" w:right="101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9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"http://dblp.uni-trier.de/db/journals/tits/"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2" w:right="4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TR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Robo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9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5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"http://dblp.uni-trier.de/db/journals/trob/"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68" w:right="212" w:hanging="1102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and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2" w:right="98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"http://dblp.uni-trier.de/db/journals/tase/"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JCST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hno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"http://dblp.uni-trier.de/db/journals/jcst/"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6" w:right="25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11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JAM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9" w:right="10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can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26" w:right="150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J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"http://dblp.uni-trier.de/db/journals/jamia/"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na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ences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3" w:right="5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26" w:right="60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"http://dblp.uni-trier.de/db/journals/chinaf/"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nal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"http://dblp.uni-trier.de/db/journals/cj/"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61" w:right="243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0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</w:tc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78" w:right="85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6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"http://dblp.uni-trier.de/db/journals/wwwj/"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www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1198"/>
        <w:gridCol w:w="3922"/>
        <w:gridCol w:w="2134"/>
        <w:gridCol w:w="61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2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刊物简称</w:t>
            </w: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38" w:right="1417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刊物全称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0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91" w:right="2771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BMC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1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"http://dblp.uni-trier.de/db/journals/bmcbi/"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9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and 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 &amp;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"http://dblp.uni-trier.de/db/journals/cas/"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7" w:right="2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7" w:right="161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9" w:right="7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"http://dblp.uni-trier.de/db/journals/lgrs/"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5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TB</w:t>
            </w: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2" w:right="45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on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53" w:right="73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ech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 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9" w:right="77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2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"http://dblp.uni-trier.de/db/journals/titb/"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BB</w:t>
            </w: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" w:right="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ons on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46" w:right="73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and Bio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6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CM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"http://dblp.uni-trier.de/db/journals/tcbb/"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cbb/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1" w:right="84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ET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4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"http://digital-library.theiet.org/content/journals/iet-its"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3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age</w:t>
            </w:r>
            <w:r>
              <w:rPr>
                <w:rFonts w:ascii="Times New Roman" w:hAnsi="Times New Roman" w:eastAsia="Times New Roman" w:cs="Times New Roman"/>
                <w:spacing w:val="-1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sis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81" w:right="6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"http://dblp.uni-trier.de/db/journals/mia/"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4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9" w:right="354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</w:p>
        </w:tc>
        <w:tc>
          <w:tcPr>
            <w:tcW w:w="3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er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78" w:right="25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gher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Educa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04" w:right="78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6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"http://dblp.uni-trier.de/db/journals/fcsc/"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/j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4"/>
          <w:sz w:val="48"/>
          <w:szCs w:val="48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中国计算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机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学会推荐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国</w:t>
      </w:r>
      <w:r>
        <w:rPr>
          <w:rFonts w:ascii="宋体" w:hAnsi="宋体" w:eastAsia="宋体" w:cs="宋体"/>
          <w:spacing w:val="2"/>
          <w:w w:val="100"/>
          <w:position w:val="-4"/>
          <w:sz w:val="48"/>
          <w:szCs w:val="48"/>
        </w:rPr>
        <w:t>际学术会</w:t>
      </w:r>
      <w:r>
        <w:rPr>
          <w:rFonts w:ascii="宋体" w:hAnsi="宋体" w:eastAsia="宋体" w:cs="宋体"/>
          <w:spacing w:val="0"/>
          <w:w w:val="100"/>
          <w:position w:val="-4"/>
          <w:sz w:val="48"/>
          <w:szCs w:val="48"/>
        </w:rPr>
        <w:t>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99"/>
          <w:position w:val="-4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（交</w:t>
      </w:r>
      <w:r>
        <w:rPr>
          <w:rFonts w:ascii="宋体" w:hAnsi="宋体" w:eastAsia="宋体" w:cs="宋体"/>
          <w:spacing w:val="3"/>
          <w:w w:val="99"/>
          <w:position w:val="-4"/>
          <w:sz w:val="32"/>
          <w:szCs w:val="32"/>
        </w:rPr>
        <w:t>叉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综合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4"/>
          <w:sz w:val="32"/>
          <w:szCs w:val="32"/>
        </w:rPr>
        <w:t>/</w:t>
      </w:r>
      <w:r>
        <w:rPr>
          <w:rFonts w:ascii="宋体" w:hAnsi="宋体" w:eastAsia="宋体" w:cs="宋体"/>
          <w:spacing w:val="2"/>
          <w:w w:val="99"/>
          <w:position w:val="-4"/>
          <w:sz w:val="32"/>
          <w:szCs w:val="32"/>
        </w:rPr>
        <w:t>新</w:t>
      </w:r>
      <w:r>
        <w:rPr>
          <w:rFonts w:ascii="宋体" w:hAnsi="宋体" w:eastAsia="宋体" w:cs="宋体"/>
          <w:spacing w:val="0"/>
          <w:w w:val="99"/>
          <w:position w:val="-4"/>
          <w:sz w:val="32"/>
          <w:szCs w:val="32"/>
        </w:rPr>
        <w:t>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一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608"/>
        <w:gridCol w:w="4247"/>
        <w:gridCol w:w="1848"/>
        <w:gridCol w:w="5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exac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6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8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96" w:right="158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8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282" w:right="2265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7" w:right="5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18" w:right="49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SS</w:t>
            </w:r>
          </w:p>
        </w:tc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posium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54" w:right="63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"http://dblp.uni-trier.de/db/conf/rtss/"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97" w:right="5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0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WWW</w:t>
            </w:r>
          </w:p>
        </w:tc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8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eb 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ences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42" w:right="62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98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"http://dblp.uni-trier.de/db/conf/www/"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f/www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二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B</w:t>
      </w:r>
      <w:r>
        <w:rPr>
          <w:rFonts w:ascii="Times New Roman" w:hAnsi="Times New Roman" w:eastAsia="Times New Roman" w:cs="Times New Roman"/>
          <w:b/>
          <w:bCs/>
          <w:spacing w:val="-9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2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279"/>
        <w:gridCol w:w="4554"/>
        <w:gridCol w:w="2275"/>
        <w:gridCol w:w="52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序号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会议简称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52" w:right="1734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会议全称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1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出版社</w:t>
            </w:r>
          </w:p>
        </w:tc>
        <w:tc>
          <w:tcPr>
            <w:tcW w:w="5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59" w:right="2346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1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bedded 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ftw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</w:p>
        </w:tc>
        <w:tc>
          <w:tcPr>
            <w:tcW w:w="5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1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"http://dblp.uni-trier.de/db/conf/emsoft/"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SMB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5" w:right="78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on 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lli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gent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s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37" w:right="14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5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Jou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0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"http://www.iscb.org/about-ismb"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://w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6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b.o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abou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ci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2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 Sc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ence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14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nnual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90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cho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</w:p>
        </w:tc>
        <w:tc>
          <w:tcPr>
            <w:tcW w:w="5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527" w:right="110" w:hanging="2365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"http://cognitivesciencesociety.org/conference2013/index.ht"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cogn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.o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ence2013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ndex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ht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MB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34" w:right="51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86" w:right="76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 Mo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ogy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1" w:right="715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nger</w:t>
            </w:r>
          </w:p>
        </w:tc>
        <w:tc>
          <w:tcPr>
            <w:tcW w:w="5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98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"http://dblp.uni-trier.de/db/conf/recomb/"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6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BM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555" w:right="130" w:hanging="1373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 and Bio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ne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66" w:right="851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087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"http://dblp.uni-trier.de/db/conf/bibm/"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  <w:r>
        <w:rPr>
          <w:rFonts w:ascii="宋体" w:hAnsi="宋体" w:eastAsia="宋体" w:cs="宋体"/>
          <w:spacing w:val="2"/>
          <w:w w:val="100"/>
          <w:position w:val="-1"/>
          <w:sz w:val="32"/>
          <w:szCs w:val="32"/>
        </w:rPr>
        <w:t>三</w:t>
      </w:r>
      <w:r>
        <w:rPr>
          <w:rFonts w:ascii="宋体" w:hAnsi="宋体" w:eastAsia="宋体" w:cs="宋体"/>
          <w:spacing w:val="3"/>
          <w:w w:val="100"/>
          <w:position w:val="-1"/>
          <w:sz w:val="32"/>
          <w:szCs w:val="32"/>
        </w:rPr>
        <w:t>、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1"/>
          <w:sz w:val="32"/>
          <w:szCs w:val="32"/>
        </w:rPr>
        <w:t>C</w:t>
      </w:r>
      <w:r>
        <w:rPr>
          <w:rFonts w:ascii="Times New Roman" w:hAnsi="Times New Roman" w:eastAsia="Times New Roman" w:cs="Times New Roman"/>
          <w:b/>
          <w:bCs/>
          <w:spacing w:val="-10"/>
          <w:w w:val="100"/>
          <w:position w:val="-1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1"/>
          <w:sz w:val="32"/>
          <w:szCs w:val="32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-1"/>
          <w:sz w:val="32"/>
          <w:szCs w:val="32"/>
          <w:lang w:eastAsia="zh-CN"/>
        </w:rPr>
      </w:pPr>
    </w:p>
    <w:tbl>
      <w:tblPr>
        <w:tblStyle w:val="3"/>
        <w:tblW w:w="1422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673"/>
        <w:gridCol w:w="4295"/>
        <w:gridCol w:w="2119"/>
        <w:gridCol w:w="53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5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序号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47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会议简称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25" w:right="1602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会议全称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93" w:right="-20"/>
              <w:jc w:val="left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出版社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374" w:right="2353"/>
              <w:jc w:val="center"/>
              <w:textAlignment w:val="auto"/>
              <w:outlineLvl w:val="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0"/>
                <w:w w:val="100"/>
                <w:position w:val="-2"/>
                <w:sz w:val="24"/>
                <w:szCs w:val="24"/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49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292" w:right="2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can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-1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69" w:right="124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ual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38" w:right="71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1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"http://dblp.uni-trier.de/db/conf/amia/"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5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6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ifi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73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"http://dblp.uni-trier.de/db/conf/apbc/"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apbc/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525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1" w:right="6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ence on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Spa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802" w:right="1779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Theory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79" w:right="75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M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16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"http://dblp.uni-trier.de/db/conf/cosit/"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sit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exact"/>
        </w:trPr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16" w:right="296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88" w:right="367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onal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ce on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634" w:right="1612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Co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ng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91" w:right="770"/>
              <w:jc w:val="center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</w:p>
        </w:tc>
        <w:tc>
          <w:tcPr>
            <w:tcW w:w="5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sz w:val="19"/>
                <w:szCs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854" w:right="-2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"http://dblp.uni-trier.de/db/conf/IEEEcloud/"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tt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://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p.un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i-tri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3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f/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oud/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sectPr>
      <w:headerReference r:id="rId3" w:type="default"/>
      <w:headerReference r:id="rId4" w:type="even"/>
      <w:pgSz w:w="16860" w:h="11900" w:orient="landscape"/>
      <w:pgMar w:top="1080" w:right="1200" w:bottom="280" w:left="1200" w:header="0" w:footer="248325688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仿宋">
    <w:panose1 w:val="02010609060101010101"/>
    <w:charset w:val="34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0" w:lineRule="exact"/>
      <w:jc w:val="lef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0" w:lineRule="exact"/>
      <w:jc w:val="lef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B920C50"/>
    <w:rsid w:val="24C6212A"/>
    <w:rsid w:val="2C42695C"/>
    <w:rsid w:val="2D9529D0"/>
    <w:rsid w:val="31E5524F"/>
    <w:rsid w:val="4B422388"/>
    <w:rsid w:val="59505BEE"/>
    <w:rsid w:val="60EE48F3"/>
    <w:rsid w:val="67692AEC"/>
    <w:rsid w:val="695F0106"/>
    <w:rsid w:val="6ABC2251"/>
    <w:rsid w:val="74D17A65"/>
    <w:rsid w:val="7CBE79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ScaleCrop>false</ScaleCrop>
  <LinksUpToDate>false</LinksUpToDate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2017-07-08T11:55:00Z</dcterms:created>
  <dc:creator>Microsoft Office 用户</dc:creator>
  <cp:lastModifiedBy>Administrator</cp:lastModifiedBy>
  <dcterms:modified xsi:type="dcterms:W3CDTF">2017-07-08T05:30:10Z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2016-02-26T00:00:00Z</vt:filetime>
  </property>
  <property fmtid="{D5CDD505-2E9C-101B-9397-08002B2CF9AE}" pid="3" name="LastSaved">
    <vt:filetime>2017-07-08T00:00:00Z</vt:filetime>
  </property>
  <property fmtid="{D5CDD505-2E9C-101B-9397-08002B2CF9AE}" pid="4" name="KSOProductBuildVer">
    <vt:lpwstr>2052-10.1.0.6554</vt:lpwstr>
  </property>
</Properties>
</file>